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654BB2DE" w14:textId="6153A33E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7AB551F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DFB2461" w14:textId="51C3F050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5B70EF72" w14:textId="0D1D87CF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  <w:r w:rsidR="000203BE">
        <w:rPr>
          <w:sz w:val="32"/>
          <w:szCs w:val="32"/>
        </w:rPr>
        <w:br/>
      </w:r>
      <w:r w:rsidR="000203BE">
        <w:rPr>
          <w:sz w:val="32"/>
          <w:szCs w:val="32"/>
        </w:rPr>
        <w:br/>
      </w:r>
    </w:p>
    <w:p w14:paraId="70C25740" w14:textId="47038F11" w:rsidR="000203BE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7F84CB7B" w14:textId="77777777" w:rsidR="005236A8" w:rsidRDefault="005236A8" w:rsidP="00F34D63">
      <w:pPr>
        <w:pStyle w:val="ListParagraph"/>
        <w:rPr>
          <w:sz w:val="32"/>
          <w:szCs w:val="32"/>
        </w:rPr>
      </w:pPr>
    </w:p>
    <w:p w14:paraId="374DD5E6" w14:textId="77777777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At least 4 pages</w:t>
      </w:r>
    </w:p>
    <w:p w14:paraId="097ED471" w14:textId="77777777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77777777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At least 12 CSS style rules</w:t>
      </w:r>
    </w:p>
    <w:p w14:paraId="20F798F7" w14:textId="03DC6D49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 form </w:t>
      </w:r>
      <w:r w:rsidR="008B1509">
        <w:rPr>
          <w:sz w:val="32"/>
          <w:szCs w:val="32"/>
        </w:rPr>
        <w:br/>
        <w:t>which page? __________________</w:t>
      </w:r>
    </w:p>
    <w:p w14:paraId="55B3ED55" w14:textId="4C3429A2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 table </w:t>
      </w:r>
      <w:r w:rsidR="008B1509">
        <w:rPr>
          <w:sz w:val="32"/>
          <w:szCs w:val="32"/>
        </w:rPr>
        <w:br/>
        <w:t>which page? __________________</w:t>
      </w:r>
    </w:p>
    <w:p w14:paraId="72A4B928" w14:textId="68BFA76B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 list</w:t>
      </w:r>
      <w:r w:rsidR="008B1509">
        <w:rPr>
          <w:sz w:val="32"/>
          <w:szCs w:val="32"/>
        </w:rPr>
        <w:br/>
        <w:t>which page? __________________</w:t>
      </w:r>
    </w:p>
    <w:p w14:paraId="34602739" w14:textId="77777777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An external stylesheet </w:t>
      </w:r>
    </w:p>
    <w:p w14:paraId="67CD7A90" w14:textId="17FC627E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An internal stylesheet on at least one page</w:t>
      </w:r>
      <w:r w:rsidR="008B1509">
        <w:rPr>
          <w:sz w:val="32"/>
          <w:szCs w:val="32"/>
        </w:rPr>
        <w:br/>
        <w:t>which page? __________________</w:t>
      </w:r>
    </w:p>
    <w:p w14:paraId="703E58BE" w14:textId="321B9EEC" w:rsidR="008B1509" w:rsidRPr="00FF7F50" w:rsidRDefault="008B1509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An inline style</w:t>
      </w:r>
      <w:r>
        <w:rPr>
          <w:sz w:val="32"/>
          <w:szCs w:val="32"/>
        </w:rPr>
        <w:br/>
        <w:t>which page and element? __________________</w:t>
      </w:r>
    </w:p>
    <w:p w14:paraId="50E3E3BE" w14:textId="7C607A27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Two images – one must be a background image. </w:t>
      </w:r>
      <w:r w:rsidRPr="00FF7F50">
        <w:rPr>
          <w:sz w:val="32"/>
          <w:szCs w:val="32"/>
        </w:rPr>
        <w:br/>
      </w:r>
      <w:r w:rsidR="007672F3">
        <w:rPr>
          <w:sz w:val="32"/>
          <w:szCs w:val="32"/>
        </w:rPr>
        <w:t xml:space="preserve">which page for background </w:t>
      </w:r>
      <w:proofErr w:type="spellStart"/>
      <w:r w:rsidR="007672F3">
        <w:rPr>
          <w:sz w:val="32"/>
          <w:szCs w:val="32"/>
        </w:rPr>
        <w:t>img</w:t>
      </w:r>
      <w:proofErr w:type="spellEnd"/>
      <w:r w:rsidR="007672F3">
        <w:rPr>
          <w:sz w:val="32"/>
          <w:szCs w:val="32"/>
        </w:rPr>
        <w:t>? __________________</w:t>
      </w:r>
    </w:p>
    <w:p w14:paraId="261461FB" w14:textId="6881FA10" w:rsidR="007672F3" w:rsidRPr="00FF7F50" w:rsidRDefault="007672F3" w:rsidP="007672F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page for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image? __________________</w:t>
      </w:r>
    </w:p>
    <w:p w14:paraId="51A4CC69" w14:textId="5F73A709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lastRenderedPageBreak/>
        <w:t>At least two fixed page elements to make the site look consistent</w:t>
      </w:r>
      <w:r w:rsidR="007672F3">
        <w:rPr>
          <w:sz w:val="32"/>
          <w:szCs w:val="32"/>
        </w:rPr>
        <w:br/>
        <w:t>what are they? ______________________</w:t>
      </w:r>
    </w:p>
    <w:p w14:paraId="3A42B090" w14:textId="0DAF5D9E" w:rsidR="00FF7F50" w:rsidRPr="00FF7F50" w:rsidRDefault="00FF7F5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The </w:t>
      </w:r>
      <w:r w:rsidR="007672F3">
        <w:rPr>
          <w:sz w:val="32"/>
          <w:szCs w:val="32"/>
        </w:rPr>
        <w:t xml:space="preserve">site was tested </w:t>
      </w:r>
      <w:r w:rsidRPr="00FF7F50">
        <w:rPr>
          <w:sz w:val="32"/>
          <w:szCs w:val="32"/>
        </w:rPr>
        <w:t xml:space="preserve">on a phone.  </w:t>
      </w:r>
    </w:p>
    <w:p w14:paraId="429D89F2" w14:textId="77777777" w:rsidR="00FF4708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>Which test did you use?  ______________________</w:t>
      </w:r>
      <w:r w:rsidR="001A75EC">
        <w:rPr>
          <w:sz w:val="32"/>
          <w:szCs w:val="32"/>
        </w:rPr>
        <w:br/>
        <w:t>Copy screen shot of the results below.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4D505651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  <w:t>___________________________________________________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77777777" w:rsidR="006E4F2F" w:rsidRDefault="006E4F2F" w:rsidP="006E4F2F">
      <w:pPr>
        <w:rPr>
          <w:sz w:val="32"/>
          <w:szCs w:val="32"/>
        </w:rPr>
      </w:pPr>
    </w:p>
    <w:p w14:paraId="37FAD51B" w14:textId="762C145F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_________________________________________________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D9E47" w14:textId="77777777" w:rsidR="00996D99" w:rsidRDefault="00996D99">
      <w:pPr>
        <w:spacing w:after="0"/>
      </w:pPr>
      <w:r>
        <w:separator/>
      </w:r>
    </w:p>
  </w:endnote>
  <w:endnote w:type="continuationSeparator" w:id="0">
    <w:p w14:paraId="62E15C9A" w14:textId="77777777" w:rsidR="00996D99" w:rsidRDefault="00996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1E5A7" w14:textId="77777777" w:rsidR="00996D99" w:rsidRDefault="00996D99">
      <w:pPr>
        <w:spacing w:after="0"/>
      </w:pPr>
      <w:r>
        <w:separator/>
      </w:r>
    </w:p>
  </w:footnote>
  <w:footnote w:type="continuationSeparator" w:id="0">
    <w:p w14:paraId="62FB7D00" w14:textId="77777777" w:rsidR="00996D99" w:rsidRDefault="00996D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D1F82"/>
    <w:rsid w:val="006E4F2F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30</TotalTime>
  <Pages>2</Pages>
  <Words>220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31</cp:revision>
  <cp:lastPrinted>2019-03-26T17:28:00Z</cp:lastPrinted>
  <dcterms:created xsi:type="dcterms:W3CDTF">2024-05-19T20:35:00Z</dcterms:created>
  <dcterms:modified xsi:type="dcterms:W3CDTF">2024-09-22T01:56:00Z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